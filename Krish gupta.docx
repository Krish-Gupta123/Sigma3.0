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A840AC" w:rsidTr="00D51CEC">
        <w:trPr>
          <w:trHeight w:hRule="exact" w:val="1135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35E2A" w:rsidRDefault="007C5086" w:rsidP="007C5086">
            <w:pPr>
              <w:pStyle w:val="Title"/>
              <w:rPr>
                <w:rFonts w:ascii="Times New Roman" w:hAnsi="Times New Roman" w:cs="Times New Roman"/>
                <w:color w:val="000000" w:themeColor="text1"/>
                <w:sz w:val="60"/>
                <w:szCs w:val="60"/>
              </w:rPr>
            </w:pPr>
            <w:r w:rsidRPr="00135E2A">
              <w:rPr>
                <w:rFonts w:ascii="Times New Roman" w:hAnsi="Times New Roman" w:cs="Times New Roman"/>
                <w:color w:val="000000" w:themeColor="text1"/>
                <w:sz w:val="60"/>
                <w:szCs w:val="60"/>
              </w:rPr>
              <w:t>Krish</w:t>
            </w:r>
            <w:r w:rsidR="00692703" w:rsidRPr="00135E2A">
              <w:rPr>
                <w:rFonts w:ascii="Times New Roman" w:hAnsi="Times New Roman" w:cs="Times New Roman"/>
                <w:color w:val="000000" w:themeColor="text1"/>
                <w:sz w:val="60"/>
                <w:szCs w:val="60"/>
              </w:rPr>
              <w:t xml:space="preserve"> </w:t>
            </w:r>
            <w:r w:rsidRPr="00135E2A">
              <w:rPr>
                <w:rStyle w:val="IntenseEmphasis"/>
                <w:rFonts w:ascii="Times New Roman" w:hAnsi="Times New Roman" w:cs="Times New Roman"/>
                <w:b w:val="0"/>
                <w:iCs w:val="0"/>
                <w:color w:val="000000" w:themeColor="text1"/>
                <w:sz w:val="60"/>
                <w:szCs w:val="60"/>
              </w:rPr>
              <w:t>gupta</w:t>
            </w:r>
          </w:p>
          <w:p w:rsidR="007C5086" w:rsidRPr="00D51CEC" w:rsidRDefault="00294E55" w:rsidP="00D51CEC">
            <w:pPr>
              <w:pStyle w:val="ContactInfo"/>
              <w:contextualSpacing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</w:t>
            </w:r>
            <w:r w:rsidR="00D51CEC">
              <w:rPr>
                <w:rFonts w:ascii="Times New Roman" w:hAnsi="Times New Roman" w:cs="Times New Roman"/>
              </w:rPr>
              <w:t xml:space="preserve">                   </w:t>
            </w:r>
            <w:r w:rsidR="007C5086" w:rsidRPr="00135E2A">
              <w:rPr>
                <w:rFonts w:ascii="Times New Roman" w:hAnsi="Times New Roman" w:cs="Times New Roman"/>
                <w:color w:val="000000" w:themeColor="text1"/>
              </w:rPr>
              <w:t xml:space="preserve">8080473728 </w:t>
            </w:r>
            <w:r w:rsidR="007C5086" w:rsidRPr="00A840AC">
              <w:rPr>
                <w:rFonts w:ascii="Times New Roman" w:hAnsi="Times New Roman" w:cs="Times New Roman"/>
              </w:rPr>
              <w:t xml:space="preserve">| </w:t>
            </w:r>
            <w:hyperlink r:id="rId8" w:history="1">
              <w:r w:rsidR="00D51CEC" w:rsidRPr="005F3615">
                <w:rPr>
                  <w:rStyle w:val="Hyperlink"/>
                  <w:rFonts w:ascii="Times New Roman" w:hAnsi="Times New Roman" w:cs="Times New Roman"/>
                </w:rPr>
                <w:t>krishrgupta5@gmail.com</w:t>
              </w:r>
            </w:hyperlink>
            <w:r w:rsidR="00D51CEC">
              <w:rPr>
                <w:rFonts w:ascii="Times New Roman" w:hAnsi="Times New Roman" w:cs="Times New Roman"/>
              </w:rPr>
              <w:t xml:space="preserve"> |</w:t>
            </w:r>
            <w:r>
              <w:rPr>
                <w:rFonts w:ascii="Times New Roman" w:eastAsia="Cambria" w:hAnsi="Times New Roman" w:cs="Times New Roman"/>
                <w:sz w:val="20"/>
              </w:rPr>
              <w:t xml:space="preserve"> </w:t>
            </w:r>
            <w:hyperlink r:id="rId9" w:history="1">
              <w:r w:rsidR="007C5086" w:rsidRPr="00A840AC">
                <w:rPr>
                  <w:rStyle w:val="Hyperlink"/>
                  <w:rFonts w:ascii="Times New Roman" w:eastAsia="Cambria" w:hAnsi="Times New Roman" w:cs="Times New Roman"/>
                  <w:sz w:val="20"/>
                </w:rPr>
                <w:t>https://github.com/Krish-Gupta123</w:t>
              </w:r>
            </w:hyperlink>
          </w:p>
          <w:p w:rsidR="00692703" w:rsidRPr="00A840AC" w:rsidRDefault="00692703" w:rsidP="007C5086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</w:p>
          <w:p w:rsidR="007C5086" w:rsidRPr="00A840AC" w:rsidRDefault="007C5086" w:rsidP="007C5086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9571D8" w:rsidRPr="00A840AC" w:rsidTr="00D51CEC">
        <w:trPr>
          <w:trHeight w:val="23"/>
        </w:trPr>
        <w:tc>
          <w:tcPr>
            <w:tcW w:w="9360" w:type="dxa"/>
            <w:tcMar>
              <w:top w:w="432" w:type="dxa"/>
            </w:tcMar>
          </w:tcPr>
          <w:p w:rsidR="001755A8" w:rsidRPr="00A840AC" w:rsidRDefault="001755A8" w:rsidP="007C5086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  <w:sz w:val="26"/>
          <w:szCs w:val="26"/>
        </w:rPr>
        <w:alias w:val="Skills:"/>
        <w:tag w:val="Skills:"/>
        <w:id w:val="-1392877668"/>
        <w:placeholder>
          <w:docPart w:val="F3D64A562685482F9821CF210E0EF779"/>
        </w:placeholder>
        <w:temporary/>
        <w:showingPlcHdr/>
        <w15:appearance w15:val="hidden"/>
      </w:sdtPr>
      <w:sdtEndPr>
        <w:rPr>
          <w:color w:val="000000" w:themeColor="text1"/>
        </w:rPr>
      </w:sdtEndPr>
      <w:sdtContent>
        <w:p w:rsidR="00486277" w:rsidRPr="00135E2A" w:rsidRDefault="00486277" w:rsidP="00486277">
          <w:pPr>
            <w:pStyle w:val="Heading1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135E2A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Skills</w:t>
          </w:r>
        </w:p>
      </w:sdtContent>
    </w:sdt>
    <w:p w:rsidR="007C5086" w:rsidRPr="00135E2A" w:rsidRDefault="007C5086" w:rsidP="007C5086">
      <w:pPr>
        <w:numPr>
          <w:ilvl w:val="0"/>
          <w:numId w:val="14"/>
        </w:numPr>
        <w:spacing w:after="202" w:line="246" w:lineRule="auto"/>
        <w:ind w:right="3123" w:hanging="199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 xml:space="preserve">Programming Languages: </w:t>
      </w: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Java, Python, C, JavaScript, SQL</w:t>
      </w:r>
    </w:p>
    <w:p w:rsidR="007C5086" w:rsidRPr="00135E2A" w:rsidRDefault="007C5086" w:rsidP="007C5086">
      <w:pPr>
        <w:spacing w:after="202" w:line="246" w:lineRule="auto"/>
        <w:ind w:right="3123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proofErr w:type="gramStart"/>
      <w:r w:rsidRPr="00135E2A">
        <w:rPr>
          <w:rFonts w:ascii="Times New Roman" w:eastAsia="Calibri" w:hAnsi="Times New Roman" w:cs="Times New Roman"/>
          <w:color w:val="262626" w:themeColor="text1" w:themeTint="D9"/>
          <w:sz w:val="20"/>
          <w:szCs w:val="20"/>
        </w:rPr>
        <w:t>•</w:t>
      </w:r>
      <w:r w:rsidR="00D51CEC" w:rsidRPr="00135E2A">
        <w:rPr>
          <w:rFonts w:ascii="Times New Roman" w:eastAsia="Calibri" w:hAnsi="Times New Roman" w:cs="Times New Roman"/>
          <w:color w:val="262626" w:themeColor="text1" w:themeTint="D9"/>
          <w:sz w:val="20"/>
          <w:szCs w:val="20"/>
        </w:rPr>
        <w:t xml:space="preserve"> </w:t>
      </w:r>
      <w:r w:rsidRPr="00135E2A">
        <w:rPr>
          <w:rFonts w:ascii="Times New Roman" w:eastAsia="Calibri" w:hAnsi="Times New Roman" w:cs="Times New Roman"/>
          <w:color w:val="262626" w:themeColor="text1" w:themeTint="D9"/>
          <w:sz w:val="20"/>
          <w:szCs w:val="20"/>
        </w:rPr>
        <w:t xml:space="preserve"> </w:t>
      </w:r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>Web</w:t>
      </w:r>
      <w:proofErr w:type="gramEnd"/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 xml:space="preserve"> Technologies: </w:t>
      </w: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 xml:space="preserve">HTML, CSS, </w:t>
      </w:r>
      <w:proofErr w:type="spellStart"/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Git</w:t>
      </w:r>
      <w:proofErr w:type="spellEnd"/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 xml:space="preserve">, </w:t>
      </w:r>
      <w:proofErr w:type="spellStart"/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GitHub</w:t>
      </w:r>
      <w:proofErr w:type="spellEnd"/>
    </w:p>
    <w:p w:rsidR="007C5086" w:rsidRPr="00135E2A" w:rsidRDefault="007C5086" w:rsidP="007C5086">
      <w:pPr>
        <w:numPr>
          <w:ilvl w:val="0"/>
          <w:numId w:val="14"/>
        </w:numPr>
        <w:spacing w:after="660" w:line="246" w:lineRule="auto"/>
        <w:ind w:right="3123" w:hanging="199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 xml:space="preserve">DSA: </w:t>
      </w: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Strong understanding of Data Structures and Algorithms</w:t>
      </w:r>
    </w:p>
    <w:sdt>
      <w:sdtPr>
        <w:rPr>
          <w:rFonts w:ascii="Times New Roman" w:hAnsi="Times New Roman" w:cs="Times New Roman"/>
          <w:color w:val="000000" w:themeColor="text1"/>
          <w:sz w:val="26"/>
          <w:szCs w:val="26"/>
        </w:rPr>
        <w:alias w:val="Education:"/>
        <w:tag w:val="Education:"/>
        <w:id w:val="-1908763273"/>
        <w:placeholder>
          <w:docPart w:val="6A3CA53628934E45AEA18D991F31F23C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A840AC" w:rsidRPr="00135E2A" w:rsidRDefault="00A840AC" w:rsidP="00A840AC">
          <w:pPr>
            <w:pStyle w:val="Heading1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135E2A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Education</w:t>
          </w:r>
        </w:p>
        <w:bookmarkEnd w:id="0" w:displacedByCustomXml="next"/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35E2A" w:rsidRPr="00135E2A" w:rsidTr="00D2361A">
        <w:tc>
          <w:tcPr>
            <w:tcW w:w="9355" w:type="dxa"/>
          </w:tcPr>
          <w:p w:rsidR="00A840AC" w:rsidRPr="00802EB4" w:rsidRDefault="00A840AC" w:rsidP="00D2361A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</w:pPr>
            <w:proofErr w:type="gramStart"/>
            <w:r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  <w:t>Aug  23</w:t>
            </w:r>
            <w:proofErr w:type="gramEnd"/>
            <w:r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  <w:t xml:space="preserve"> – july 27 | Cgpa : 8.98</w:t>
            </w:r>
          </w:p>
          <w:p w:rsidR="00A840AC" w:rsidRPr="00802EB4" w:rsidRDefault="00A840AC" w:rsidP="00A840AC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</w:pPr>
            <w:r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  <w:t>BE (Information technology)</w:t>
            </w:r>
          </w:p>
          <w:p w:rsidR="00A840AC" w:rsidRPr="00802EB4" w:rsidRDefault="00A840AC" w:rsidP="00294E55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</w:pPr>
            <w:r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  <w:t>Vivekanand education society’s institute of technology (vesit)</w:t>
            </w:r>
          </w:p>
        </w:tc>
      </w:tr>
      <w:tr w:rsidR="00135E2A" w:rsidRPr="00135E2A" w:rsidTr="00D2361A">
        <w:tc>
          <w:tcPr>
            <w:tcW w:w="9355" w:type="dxa"/>
            <w:tcMar>
              <w:top w:w="216" w:type="dxa"/>
            </w:tcMar>
          </w:tcPr>
          <w:p w:rsidR="00A840AC" w:rsidRPr="00802EB4" w:rsidRDefault="00A840AC" w:rsidP="00D2361A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</w:pPr>
            <w:r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  <w:t>73 % | 2023</w:t>
            </w:r>
          </w:p>
          <w:p w:rsidR="00A840AC" w:rsidRPr="00802EB4" w:rsidRDefault="00A840AC" w:rsidP="00294E55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</w:pPr>
            <w:r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  <w:t>12</w:t>
            </w:r>
            <w:r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  <w:vertAlign w:val="superscript"/>
              </w:rPr>
              <w:t>th</w:t>
            </w:r>
            <w:r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  <w:t xml:space="preserve"> hsc</w:t>
            </w:r>
            <w:r w:rsidR="00294E55" w:rsidRPr="00802EB4">
              <w:rPr>
                <w:rFonts w:ascii="Times New Roman" w:hAnsi="Times New Roman" w:cs="Times New Roman"/>
                <w:b w:val="0"/>
                <w:color w:val="262626" w:themeColor="text1" w:themeTint="D9"/>
                <w:sz w:val="20"/>
                <w:szCs w:val="20"/>
              </w:rPr>
              <w:t xml:space="preserve">   </w:t>
            </w:r>
            <w:r w:rsidRPr="00802EB4">
              <w:rPr>
                <w:rFonts w:ascii="Times New Roman" w:hAnsi="Times New Roman" w:cs="Times New Roman"/>
                <w:b w:val="0"/>
                <w:bCs/>
                <w:color w:val="262626" w:themeColor="text1" w:themeTint="D9"/>
                <w:sz w:val="20"/>
                <w:szCs w:val="20"/>
              </w:rPr>
              <w:t>Pioneer Junior College of Science</w:t>
            </w:r>
          </w:p>
        </w:tc>
      </w:tr>
    </w:tbl>
    <w:p w:rsidR="00A840AC" w:rsidRPr="00135E2A" w:rsidRDefault="00A840AC" w:rsidP="0062312F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AD782D" w:rsidRPr="00135E2A" w:rsidRDefault="007C5086" w:rsidP="0062312F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5E2A">
        <w:rPr>
          <w:rFonts w:ascii="Times New Roman" w:hAnsi="Times New Roman" w:cs="Times New Roman"/>
          <w:color w:val="000000" w:themeColor="text1"/>
          <w:sz w:val="26"/>
          <w:szCs w:val="26"/>
        </w:rPr>
        <w:t>projects</w:t>
      </w:r>
    </w:p>
    <w:p w:rsidR="007C5086" w:rsidRPr="00135E2A" w:rsidRDefault="007C5086" w:rsidP="007C5086">
      <w:pPr>
        <w:spacing w:after="50" w:line="246" w:lineRule="auto"/>
        <w:ind w:right="-15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 xml:space="preserve">Rock Paper Scissors Game </w:t>
      </w:r>
      <w:proofErr w:type="gramStart"/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>( Java</w:t>
      </w:r>
      <w:proofErr w:type="gramEnd"/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 xml:space="preserve"> )</w:t>
      </w:r>
    </w:p>
    <w:p w:rsidR="007C5086" w:rsidRPr="00135E2A" w:rsidRDefault="007C5086" w:rsidP="007C5086">
      <w:pPr>
        <w:spacing w:after="289" w:line="246" w:lineRule="auto"/>
        <w:ind w:left="133" w:right="-15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Developed an interactive console-based game implementing use</w:t>
      </w:r>
      <w:r w:rsidR="00294E55"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r input handling and game logic</w:t>
      </w:r>
    </w:p>
    <w:p w:rsidR="007C5086" w:rsidRPr="00135E2A" w:rsidRDefault="007C5086" w:rsidP="007C5086">
      <w:pPr>
        <w:spacing w:after="50" w:line="246" w:lineRule="auto"/>
        <w:ind w:right="-15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>Sidebar Menu for E-commerce Website (HTML, CSS)</w:t>
      </w:r>
    </w:p>
    <w:p w:rsidR="007C5086" w:rsidRPr="00135E2A" w:rsidRDefault="007C5086" w:rsidP="007C5086">
      <w:pPr>
        <w:spacing w:after="461" w:line="246" w:lineRule="auto"/>
        <w:ind w:right="-15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 xml:space="preserve">  Designed a responsive sidebar navigation menu for an e-commerce </w:t>
      </w:r>
      <w:r w:rsidR="00294E55"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website with smooth transitions</w:t>
      </w:r>
    </w:p>
    <w:p w:rsidR="007C5086" w:rsidRPr="00135E2A" w:rsidRDefault="007C5086" w:rsidP="007C5086">
      <w:pPr>
        <w:spacing w:after="50" w:line="246" w:lineRule="auto"/>
        <w:ind w:right="-15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 xml:space="preserve">Perfect Number Guessing Game </w:t>
      </w:r>
      <w:proofErr w:type="gramStart"/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>( Python</w:t>
      </w:r>
      <w:proofErr w:type="gramEnd"/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 xml:space="preserve"> )</w:t>
      </w:r>
    </w:p>
    <w:p w:rsidR="007C5086" w:rsidRPr="00135E2A" w:rsidRDefault="007C5086" w:rsidP="007C5086">
      <w:pPr>
        <w:spacing w:after="289" w:line="246" w:lineRule="auto"/>
        <w:ind w:left="133" w:right="-15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Created a number guessing game using Python</w:t>
      </w:r>
    </w:p>
    <w:p w:rsidR="007C5086" w:rsidRPr="00135E2A" w:rsidRDefault="007C5086" w:rsidP="007C5086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5E2A">
        <w:rPr>
          <w:rFonts w:ascii="Times New Roman" w:hAnsi="Times New Roman" w:cs="Times New Roman"/>
          <w:color w:val="000000" w:themeColor="text1"/>
          <w:sz w:val="26"/>
          <w:szCs w:val="26"/>
        </w:rPr>
        <w:t>Soft Skills</w:t>
      </w:r>
    </w:p>
    <w:p w:rsidR="007C5086" w:rsidRPr="00135E2A" w:rsidRDefault="007C5086" w:rsidP="007C5086">
      <w:pPr>
        <w:numPr>
          <w:ilvl w:val="0"/>
          <w:numId w:val="16"/>
        </w:numPr>
        <w:spacing w:after="202" w:line="246" w:lineRule="auto"/>
        <w:ind w:right="-15" w:hanging="199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Time Management</w:t>
      </w:r>
    </w:p>
    <w:p w:rsidR="007C5086" w:rsidRPr="00135E2A" w:rsidRDefault="00A840AC" w:rsidP="007C5086">
      <w:pPr>
        <w:numPr>
          <w:ilvl w:val="0"/>
          <w:numId w:val="16"/>
        </w:numPr>
        <w:spacing w:after="202" w:line="246" w:lineRule="auto"/>
        <w:ind w:right="-15" w:hanging="199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Problem Solving</w:t>
      </w:r>
    </w:p>
    <w:p w:rsidR="007C5086" w:rsidRPr="00135E2A" w:rsidRDefault="00A840AC" w:rsidP="00A840AC">
      <w:pPr>
        <w:numPr>
          <w:ilvl w:val="0"/>
          <w:numId w:val="16"/>
        </w:numPr>
        <w:spacing w:after="650" w:line="246" w:lineRule="auto"/>
        <w:ind w:right="-15" w:hanging="199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35E2A">
        <w:rPr>
          <w:rFonts w:ascii="Times New Roman" w:eastAsia="Cambria" w:hAnsi="Times New Roman" w:cs="Times New Roman"/>
          <w:color w:val="262626" w:themeColor="text1" w:themeTint="D9"/>
          <w:sz w:val="20"/>
          <w:szCs w:val="20"/>
        </w:rPr>
        <w:t>Team Work</w:t>
      </w:r>
    </w:p>
    <w:p w:rsidR="007C5086" w:rsidRPr="00135E2A" w:rsidRDefault="007C5086" w:rsidP="007C5086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5E2A">
        <w:rPr>
          <w:rFonts w:ascii="Times New Roman" w:hAnsi="Times New Roman" w:cs="Times New Roman"/>
          <w:color w:val="000000" w:themeColor="text1"/>
          <w:sz w:val="26"/>
          <w:szCs w:val="26"/>
        </w:rPr>
        <w:t>archievements</w:t>
      </w:r>
    </w:p>
    <w:p w:rsidR="007C5086" w:rsidRPr="00135E2A" w:rsidRDefault="007C5086" w:rsidP="007C5086">
      <w:pPr>
        <w:spacing w:after="50" w:line="246" w:lineRule="auto"/>
        <w:ind w:left="294" w:right="-15" w:hanging="10"/>
        <w:rPr>
          <w:color w:val="000000" w:themeColor="text1"/>
        </w:rPr>
      </w:pPr>
      <w:r w:rsidRPr="00135E2A">
        <w:rPr>
          <w:rFonts w:ascii="Times New Roman" w:eastAsia="Cambria" w:hAnsi="Times New Roman" w:cs="Times New Roman"/>
          <w:b/>
          <w:color w:val="262626" w:themeColor="text1" w:themeTint="D9"/>
          <w:sz w:val="20"/>
          <w:szCs w:val="20"/>
        </w:rPr>
        <w:t xml:space="preserve">DSA Course Completion: </w:t>
      </w:r>
      <w:hyperlink r:id="rId10" w:history="1">
        <w:r w:rsidR="00AA231C" w:rsidRPr="00AA231C">
          <w:rPr>
            <w:rStyle w:val="Hyperlink"/>
            <w:rFonts w:ascii="Times New Roman" w:eastAsia="Cambria" w:hAnsi="Times New Roman" w:cs="Times New Roman"/>
            <w:b/>
            <w:sz w:val="20"/>
            <w:szCs w:val="20"/>
          </w:rPr>
          <w:t>https://drive.google.com/file/d/1ThFas1eVyPy4XLsHMDq55v0Tr-bMTBTw/view?usp=drive_link</w:t>
        </w:r>
      </w:hyperlink>
    </w:p>
    <w:sectPr w:rsidR="007C5086" w:rsidRPr="00135E2A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5E0" w:rsidRDefault="005015E0" w:rsidP="0068194B">
      <w:r>
        <w:separator/>
      </w:r>
    </w:p>
    <w:p w:rsidR="005015E0" w:rsidRDefault="005015E0"/>
    <w:p w:rsidR="005015E0" w:rsidRDefault="005015E0"/>
  </w:endnote>
  <w:endnote w:type="continuationSeparator" w:id="0">
    <w:p w:rsidR="005015E0" w:rsidRDefault="005015E0" w:rsidP="0068194B">
      <w:r>
        <w:continuationSeparator/>
      </w:r>
    </w:p>
    <w:p w:rsidR="005015E0" w:rsidRDefault="005015E0"/>
    <w:p w:rsidR="005015E0" w:rsidRDefault="005015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5E0" w:rsidRDefault="005015E0" w:rsidP="0068194B">
      <w:r>
        <w:separator/>
      </w:r>
    </w:p>
    <w:p w:rsidR="005015E0" w:rsidRDefault="005015E0"/>
    <w:p w:rsidR="005015E0" w:rsidRDefault="005015E0"/>
  </w:footnote>
  <w:footnote w:type="continuationSeparator" w:id="0">
    <w:p w:rsidR="005015E0" w:rsidRDefault="005015E0" w:rsidP="0068194B">
      <w:r>
        <w:continuationSeparator/>
      </w:r>
    </w:p>
    <w:p w:rsidR="005015E0" w:rsidRDefault="005015E0"/>
    <w:p w:rsidR="005015E0" w:rsidRDefault="005015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AF0EC9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83B2041"/>
    <w:multiLevelType w:val="hybridMultilevel"/>
    <w:tmpl w:val="2328FC5E"/>
    <w:lvl w:ilvl="0" w:tplc="3EEAE7AE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085C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D895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1AD4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5451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C4694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0240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2C8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86A6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DCA4155"/>
    <w:multiLevelType w:val="hybridMultilevel"/>
    <w:tmpl w:val="30FEDE3C"/>
    <w:lvl w:ilvl="0" w:tplc="58C4D88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5EC8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B2D0D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403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F87C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EA6B1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C0D7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08C2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603DD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A3F2327"/>
    <w:multiLevelType w:val="hybridMultilevel"/>
    <w:tmpl w:val="92AEC4BA"/>
    <w:lvl w:ilvl="0" w:tplc="A454D77A">
      <w:start w:val="1"/>
      <w:numFmt w:val="bullet"/>
      <w:lvlText w:val="-"/>
      <w:lvlJc w:val="left"/>
      <w:pPr>
        <w:ind w:left="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862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BE723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9E173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5E0DF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D89A7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48BE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22005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1097B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8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5E2A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4E55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5E0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2054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5086"/>
    <w:rsid w:val="007C606B"/>
    <w:rsid w:val="007E6A61"/>
    <w:rsid w:val="00801140"/>
    <w:rsid w:val="00802EB4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986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40AC"/>
    <w:rsid w:val="00A93A5D"/>
    <w:rsid w:val="00AA231C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1CE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AAA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FB5B9-5340-4890-B49B-955C1EF7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08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5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rgupta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ThFas1eVyPy4XLsHMDq55v0Tr-bMTBTw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rish-Gupta123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D64A562685482F9821CF210E0E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060B9-C3F7-409F-9057-1E9677A2E2A2}"/>
      </w:docPartPr>
      <w:docPartBody>
        <w:p w:rsidR="00944FD9" w:rsidRDefault="00AA20CF">
          <w:pPr>
            <w:pStyle w:val="F3D64A562685482F9821CF210E0EF779"/>
          </w:pPr>
          <w:r w:rsidRPr="00CF1A49">
            <w:t>Skills</w:t>
          </w:r>
        </w:p>
      </w:docPartBody>
    </w:docPart>
    <w:docPart>
      <w:docPartPr>
        <w:name w:val="6A3CA53628934E45AEA18D991F31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E7C53-A6D2-4F18-807B-74A446AAFFEA}"/>
      </w:docPartPr>
      <w:docPartBody>
        <w:p w:rsidR="00944FD9" w:rsidRDefault="00445907" w:rsidP="00445907">
          <w:pPr>
            <w:pStyle w:val="6A3CA53628934E45AEA18D991F31F23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07"/>
    <w:rsid w:val="00143F89"/>
    <w:rsid w:val="00390FDE"/>
    <w:rsid w:val="00445907"/>
    <w:rsid w:val="004D1354"/>
    <w:rsid w:val="00944FD9"/>
    <w:rsid w:val="00A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805E6ED8904A1EA7036A6820ACA78F">
    <w:name w:val="5F805E6ED8904A1EA7036A6820ACA78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0B6BC05D854CABB3A943086A32FE6F">
    <w:name w:val="010B6BC05D854CABB3A943086A32FE6F"/>
  </w:style>
  <w:style w:type="paragraph" w:customStyle="1" w:styleId="51668A689DC34B7CB4F3323F4AF00050">
    <w:name w:val="51668A689DC34B7CB4F3323F4AF00050"/>
  </w:style>
  <w:style w:type="paragraph" w:customStyle="1" w:styleId="360D60EEA72A4CFB92CD005C70FDDF17">
    <w:name w:val="360D60EEA72A4CFB92CD005C70FDDF17"/>
  </w:style>
  <w:style w:type="paragraph" w:customStyle="1" w:styleId="5CA2CD730EDB4F3ABACD578D860FF411">
    <w:name w:val="5CA2CD730EDB4F3ABACD578D860FF411"/>
  </w:style>
  <w:style w:type="paragraph" w:customStyle="1" w:styleId="8A64DEE38EB145088AC7E4DA15C7292C">
    <w:name w:val="8A64DEE38EB145088AC7E4DA15C7292C"/>
  </w:style>
  <w:style w:type="paragraph" w:customStyle="1" w:styleId="1595D1DE16B543889B4AF4071AF2DB33">
    <w:name w:val="1595D1DE16B543889B4AF4071AF2DB33"/>
  </w:style>
  <w:style w:type="paragraph" w:customStyle="1" w:styleId="36035E80E63E4FFA972DE0E206446AD3">
    <w:name w:val="36035E80E63E4FFA972DE0E206446AD3"/>
  </w:style>
  <w:style w:type="paragraph" w:customStyle="1" w:styleId="732B7E09E0CC421A925D4A8EE965D24E">
    <w:name w:val="732B7E09E0CC421A925D4A8EE965D24E"/>
  </w:style>
  <w:style w:type="paragraph" w:customStyle="1" w:styleId="73F0CF9350A84BEA9B99FF327144D94C">
    <w:name w:val="73F0CF9350A84BEA9B99FF327144D94C"/>
  </w:style>
  <w:style w:type="paragraph" w:customStyle="1" w:styleId="E3D26D898E7A426180A418BDD7574590">
    <w:name w:val="E3D26D898E7A426180A418BDD7574590"/>
  </w:style>
  <w:style w:type="paragraph" w:customStyle="1" w:styleId="CB9929E19A1D403C96C6D2773D055F5D">
    <w:name w:val="CB9929E19A1D403C96C6D2773D055F5D"/>
  </w:style>
  <w:style w:type="paragraph" w:customStyle="1" w:styleId="C0BD3068FA614E39ADF36C80F970984C">
    <w:name w:val="C0BD3068FA614E39ADF36C80F970984C"/>
  </w:style>
  <w:style w:type="paragraph" w:customStyle="1" w:styleId="9259F6ADF9034DEFA86484B4D2EE2132">
    <w:name w:val="9259F6ADF9034DEFA86484B4D2EE2132"/>
  </w:style>
  <w:style w:type="paragraph" w:customStyle="1" w:styleId="AFACA4749B934688B6BEDD680272832F">
    <w:name w:val="AFACA4749B934688B6BEDD680272832F"/>
  </w:style>
  <w:style w:type="character" w:styleId="SubtleReference">
    <w:name w:val="Subtle Reference"/>
    <w:basedOn w:val="DefaultParagraphFont"/>
    <w:uiPriority w:val="10"/>
    <w:qFormat/>
    <w:rsid w:val="00445907"/>
    <w:rPr>
      <w:b/>
      <w:caps w:val="0"/>
      <w:smallCaps/>
      <w:color w:val="595959" w:themeColor="text1" w:themeTint="A6"/>
    </w:rPr>
  </w:style>
  <w:style w:type="paragraph" w:customStyle="1" w:styleId="2E82B35A57384AA784C0E7977BAEA8C7">
    <w:name w:val="2E82B35A57384AA784C0E7977BAEA8C7"/>
  </w:style>
  <w:style w:type="paragraph" w:customStyle="1" w:styleId="1A76FF6F74D844ABB8E4E2653923EA4A">
    <w:name w:val="1A76FF6F74D844ABB8E4E2653923EA4A"/>
  </w:style>
  <w:style w:type="paragraph" w:customStyle="1" w:styleId="D56D416A50B24CD68182990E022F3CDC">
    <w:name w:val="D56D416A50B24CD68182990E022F3CDC"/>
  </w:style>
  <w:style w:type="paragraph" w:customStyle="1" w:styleId="60334F86A72C460B9414BFB1B7C04ECC">
    <w:name w:val="60334F86A72C460B9414BFB1B7C04ECC"/>
  </w:style>
  <w:style w:type="paragraph" w:customStyle="1" w:styleId="E0300A4340EF4FA893010902FC7F5EBE">
    <w:name w:val="E0300A4340EF4FA893010902FC7F5EBE"/>
  </w:style>
  <w:style w:type="paragraph" w:customStyle="1" w:styleId="A0BADC6F971B4EC8803BDDBF4EADDCE7">
    <w:name w:val="A0BADC6F971B4EC8803BDDBF4EADDCE7"/>
  </w:style>
  <w:style w:type="paragraph" w:customStyle="1" w:styleId="2CEF72BE8D1B453D9C1280E58F71A125">
    <w:name w:val="2CEF72BE8D1B453D9C1280E58F71A125"/>
  </w:style>
  <w:style w:type="paragraph" w:customStyle="1" w:styleId="EEE8AD3CE4614928873A11470083B37E">
    <w:name w:val="EEE8AD3CE4614928873A11470083B37E"/>
  </w:style>
  <w:style w:type="paragraph" w:customStyle="1" w:styleId="F4168DFD570D4ADBBEFFA556EC38E11B">
    <w:name w:val="F4168DFD570D4ADBBEFFA556EC38E11B"/>
  </w:style>
  <w:style w:type="paragraph" w:customStyle="1" w:styleId="7D46107F29D64D70A4E7FC94DB841EDA">
    <w:name w:val="7D46107F29D64D70A4E7FC94DB841EDA"/>
  </w:style>
  <w:style w:type="paragraph" w:customStyle="1" w:styleId="5A3C158DE5A24522AD204C87B339E4A3">
    <w:name w:val="5A3C158DE5A24522AD204C87B339E4A3"/>
  </w:style>
  <w:style w:type="paragraph" w:customStyle="1" w:styleId="B6D7E54BED574E3FB221BE61A23D986B">
    <w:name w:val="B6D7E54BED574E3FB221BE61A23D986B"/>
  </w:style>
  <w:style w:type="paragraph" w:customStyle="1" w:styleId="BFC0B532AFF64933A466F2E11681EA60">
    <w:name w:val="BFC0B532AFF64933A466F2E11681EA60"/>
  </w:style>
  <w:style w:type="paragraph" w:customStyle="1" w:styleId="ACE1A01639454AE199CF4D69528FF6B4">
    <w:name w:val="ACE1A01639454AE199CF4D69528FF6B4"/>
  </w:style>
  <w:style w:type="paragraph" w:customStyle="1" w:styleId="BD4D6A3A639E45D283601297087F1B9F">
    <w:name w:val="BD4D6A3A639E45D283601297087F1B9F"/>
  </w:style>
  <w:style w:type="paragraph" w:customStyle="1" w:styleId="BD9266837BF44883B6E58475A1C4A7AA">
    <w:name w:val="BD9266837BF44883B6E58475A1C4A7AA"/>
  </w:style>
  <w:style w:type="paragraph" w:customStyle="1" w:styleId="A4A2A79574804A1A85939B80EBEE864E">
    <w:name w:val="A4A2A79574804A1A85939B80EBEE864E"/>
  </w:style>
  <w:style w:type="paragraph" w:customStyle="1" w:styleId="AA8EF2ADE56F4BD183354A7FCB13ED83">
    <w:name w:val="AA8EF2ADE56F4BD183354A7FCB13ED83"/>
  </w:style>
  <w:style w:type="paragraph" w:customStyle="1" w:styleId="F3D64A562685482F9821CF210E0EF779">
    <w:name w:val="F3D64A562685482F9821CF210E0EF779"/>
  </w:style>
  <w:style w:type="paragraph" w:customStyle="1" w:styleId="A0AE2B10B82549EA83FD1A3049BC0E56">
    <w:name w:val="A0AE2B10B82549EA83FD1A3049BC0E56"/>
  </w:style>
  <w:style w:type="paragraph" w:customStyle="1" w:styleId="7A52D8F82A97413ABFCF60F21BEC87FC">
    <w:name w:val="7A52D8F82A97413ABFCF60F21BEC87FC"/>
  </w:style>
  <w:style w:type="paragraph" w:customStyle="1" w:styleId="0693002BD3054CCC9211EF8332E2A015">
    <w:name w:val="0693002BD3054CCC9211EF8332E2A015"/>
  </w:style>
  <w:style w:type="paragraph" w:customStyle="1" w:styleId="A675507199A24E2D8A18B9F1A73A68DB">
    <w:name w:val="A675507199A24E2D8A18B9F1A73A68DB"/>
  </w:style>
  <w:style w:type="paragraph" w:customStyle="1" w:styleId="D5F4297E1F0A4CE79C404C39882EFCA7">
    <w:name w:val="D5F4297E1F0A4CE79C404C39882EFCA7"/>
  </w:style>
  <w:style w:type="paragraph" w:customStyle="1" w:styleId="28C24F7FF46F4C9E905F6B428138882A">
    <w:name w:val="28C24F7FF46F4C9E905F6B428138882A"/>
  </w:style>
  <w:style w:type="paragraph" w:customStyle="1" w:styleId="A3384D198D564523AF40D15E996005AC">
    <w:name w:val="A3384D198D564523AF40D15E996005AC"/>
  </w:style>
  <w:style w:type="paragraph" w:customStyle="1" w:styleId="6A3CA53628934E45AEA18D991F31F23C">
    <w:name w:val="6A3CA53628934E45AEA18D991F31F23C"/>
    <w:rsid w:val="00445907"/>
  </w:style>
  <w:style w:type="paragraph" w:customStyle="1" w:styleId="72855431F5484938B829D05A33B60E67">
    <w:name w:val="72855431F5484938B829D05A33B60E67"/>
    <w:rsid w:val="00445907"/>
  </w:style>
  <w:style w:type="paragraph" w:customStyle="1" w:styleId="067F6E62C179474BBCCA092E70598617">
    <w:name w:val="067F6E62C179474BBCCA092E70598617"/>
    <w:rsid w:val="00445907"/>
  </w:style>
  <w:style w:type="paragraph" w:customStyle="1" w:styleId="5B33E891DFB142DE93EF4817AFE54C9C">
    <w:name w:val="5B33E891DFB142DE93EF4817AFE54C9C"/>
    <w:rsid w:val="00445907"/>
  </w:style>
  <w:style w:type="paragraph" w:customStyle="1" w:styleId="18B27954F8BE44FF91D7E83C84CE98B6">
    <w:name w:val="18B27954F8BE44FF91D7E83C84CE98B6"/>
    <w:rsid w:val="00445907"/>
  </w:style>
  <w:style w:type="paragraph" w:customStyle="1" w:styleId="9B831BC99BC64B1093D18CAF562B8656">
    <w:name w:val="9B831BC99BC64B1093D18CAF562B8656"/>
    <w:rsid w:val="00445907"/>
  </w:style>
  <w:style w:type="paragraph" w:customStyle="1" w:styleId="3089595FB5DD47CDA5481357689F78B9">
    <w:name w:val="3089595FB5DD47CDA5481357689F78B9"/>
    <w:rsid w:val="00445907"/>
  </w:style>
  <w:style w:type="paragraph" w:customStyle="1" w:styleId="E22082E89E4643638301C00A0E6F52D7">
    <w:name w:val="E22082E89E4643638301C00A0E6F52D7"/>
    <w:rsid w:val="00445907"/>
  </w:style>
  <w:style w:type="paragraph" w:customStyle="1" w:styleId="4301765A52F74564ABC51FC64C4B62DE">
    <w:name w:val="4301765A52F74564ABC51FC64C4B62DE"/>
    <w:rsid w:val="00445907"/>
  </w:style>
  <w:style w:type="paragraph" w:customStyle="1" w:styleId="434C61FCC83A44D685E5456729F12BDC">
    <w:name w:val="434C61FCC83A44D685E5456729F12BDC"/>
    <w:rsid w:val="00445907"/>
  </w:style>
  <w:style w:type="paragraph" w:customStyle="1" w:styleId="7AFDF0D8F3844616B42A42475CA0A3EE">
    <w:name w:val="7AFDF0D8F3844616B42A42475CA0A3EE"/>
    <w:rsid w:val="00445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75C8F-BB38-429E-9612-604B5009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4</cp:revision>
  <cp:lastPrinted>2025-03-19T15:40:00Z</cp:lastPrinted>
  <dcterms:created xsi:type="dcterms:W3CDTF">2025-03-19T14:53:00Z</dcterms:created>
  <dcterms:modified xsi:type="dcterms:W3CDTF">2025-03-19T15:46:00Z</dcterms:modified>
  <cp:category/>
</cp:coreProperties>
</file>